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宋体"/>
          <w:lang w:eastAsia="zh-CN"/>
        </w:rPr>
      </w:pPr>
      <w:r>
        <w:t>第</w:t>
      </w:r>
      <w:r>
        <w:rPr>
          <w:rFonts w:hint="eastAsia"/>
          <w:lang w:val="en-US" w:eastAsia="zh-CN"/>
        </w:rPr>
        <w:t>十五周</w:t>
      </w:r>
      <w:r>
        <w:rPr>
          <w:rFonts w:hint="eastAsia"/>
        </w:rPr>
        <w:t>Python实验报告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周五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190500</wp:posOffset>
                </wp:positionV>
                <wp:extent cx="70866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8pt;margin-top:15pt;height:0pt;width:55.8pt;z-index:251660288;mso-width-relative:page;mso-height-relative:page;" filled="f" stroked="t" coordsize="21600,21600" o:gfxdata="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WUWD71gAAAAkBAAAPAAAAAAAAAAEAIAAAACIAAABkcnMvZG93bnJl&#10;di54bWxQSwECFAAUAAAACACHTuJAF4/ImMYBAABiAwAADgAAAAAAAAABACAAAAAlAQAAZHJzL2Uy&#10;b0RvYy54bWxQSwUGAAAAAAYABgBZAQAAX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190500</wp:posOffset>
                </wp:positionV>
                <wp:extent cx="103632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6pt;margin-top:15pt;height:0pt;width:81.6pt;z-index:251659264;mso-width-relative:page;mso-height-relative:page;" filled="f" stroked="t" coordsize="21600,21600" o:gfxdata="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8UibNNUAAAAIAQAADwAAAAAAAAABACAAAAAiAAAAZHJzL2Rvd25yZXYu&#10;eG1sUEsBAhQAFAAAAAgAh07iQLoRwhvFAQAAYwMAAA4AAAAAAAAAAQAgAAAAJA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w:t>学号</w:t>
      </w:r>
      <w:r>
        <w:rPr>
          <w:rFonts w:hint="eastAsia"/>
        </w:rPr>
        <w:t xml:space="preserve">：117060400110                               </w:t>
      </w:r>
      <w:r>
        <w:rPr>
          <w:rFonts w:hint="eastAsia"/>
          <w:b/>
        </w:rPr>
        <w:t>姓名</w:t>
      </w:r>
      <w:r>
        <w:rPr>
          <w:rFonts w:hint="eastAsia"/>
        </w:rPr>
        <w:t xml:space="preserve">：蒙柳双  </w:t>
      </w:r>
    </w:p>
    <w:p/>
    <w:p>
      <w:pPr>
        <w:rPr>
          <w:rFonts w:hint="eastAsia"/>
        </w:rPr>
      </w:pP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182880</wp:posOffset>
                </wp:positionV>
                <wp:extent cx="9144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7.8pt;margin-top:14.4pt;height:0pt;width:72pt;z-index:251662336;mso-width-relative:page;mso-height-relative:page;" filled="f" stroked="t" coordsize="21600,21600" o:gfxdata="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S783NUAAAAJAQAADwAAAAAAAAABACAAAAAiAAAAZHJzL2Rvd25yZXYu&#10;eG1sUEsBAhQAFAAAAAgAh07iQLnKV6TFAQAAYgMAAA4AAAAAAAAAAQAgAAAAJA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175260</wp:posOffset>
                </wp:positionV>
                <wp:extent cx="1272540" cy="762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.6pt;margin-top:13.8pt;height:0.6pt;width:100.2pt;z-index:251661312;mso-width-relative:page;mso-height-relative:page;" filled="f" stroked="t" coordsize="21600,21600" o:gfxdata="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tRFf1gAAAAgBAAAPAAAAAAAAAAEAIAAAACIA&#10;AABkcnMvZG93bnJldi54bWxQSwECFAAUAAAACACHTuJAJeBeL9IBAABwAwAADgAAAAAAAAABACAA&#10;AAAl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w:t>班级</w:t>
      </w:r>
      <w:r>
        <w:rPr>
          <w:rFonts w:hint="eastAsia"/>
        </w:rPr>
        <w:t xml:space="preserve">：17应用统计学1班                           </w:t>
      </w:r>
      <w:r>
        <w:rPr>
          <w:rFonts w:hint="eastAsia"/>
          <w:b/>
        </w:rPr>
        <w:t>指导老师</w:t>
      </w:r>
      <w:r>
        <w:rPr>
          <w:rFonts w:hint="eastAsia"/>
        </w:rPr>
        <w:t>：林卫中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通过综合练习来提高自己的读写代码的能力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通过爬取自己朋友圈的资料，了解自己的微信的好友的男女比例，微信好友所在的省份情况，同时了解个性签名的情况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通过爬取朋友圈，爬取一些自己感兴趣的，提高兴趣去学习代码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在此之前要了解词云，并且还会知道在，安装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实验要求：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上课不玩手机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要认真编码并且思考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3.实在不会的就向老师求助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实验内容步骤：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1登陆朋友圈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rPr>
          <w:rFonts w:hint="eastAsia"/>
        </w:rPr>
      </w:pPr>
      <w:r>
        <w:rPr>
          <w:rFonts w:hint="eastAsia"/>
        </w:rPr>
        <w:t>import itchat</w:t>
      </w:r>
    </w:p>
    <w:p>
      <w:pPr>
        <w:rPr>
          <w:rFonts w:hint="eastAsia"/>
        </w:rPr>
      </w:pPr>
      <w:r>
        <w:rPr>
          <w:rFonts w:hint="eastAsia"/>
          <w:b/>
          <w:bCs/>
        </w:rPr>
        <w:t>#登录朋友圈</w:t>
      </w:r>
    </w:p>
    <w:p>
      <w:pPr>
        <w:rPr>
          <w:rFonts w:hint="eastAsia"/>
        </w:rPr>
      </w:pPr>
      <w:r>
        <w:rPr>
          <w:rFonts w:hint="eastAsia"/>
        </w:rPr>
        <w:t>def login():</w:t>
      </w:r>
    </w:p>
    <w:p>
      <w:pPr>
        <w:rPr>
          <w:rFonts w:hint="eastAsia"/>
        </w:rPr>
      </w:pPr>
      <w:r>
        <w:rPr>
          <w:rFonts w:hint="eastAsia"/>
        </w:rPr>
        <w:t xml:space="preserve">    itchat.login()</w:t>
      </w:r>
    </w:p>
    <w:p>
      <w:pPr>
        <w:rPr>
          <w:rFonts w:hint="eastAsia"/>
        </w:rPr>
      </w:pPr>
      <w:r>
        <w:rPr>
          <w:rFonts w:hint="eastAsia"/>
        </w:rPr>
        <w:t xml:space="preserve">    friends=itchat.get_friends(update=True)[0:]</w:t>
      </w:r>
    </w:p>
    <w:p>
      <w:pPr>
        <w:ind w:firstLine="420"/>
        <w:rPr>
          <w:rFonts w:hint="eastAsia"/>
        </w:rPr>
      </w:pPr>
      <w:r>
        <w:rPr>
          <w:rFonts w:hint="eastAsia"/>
        </w:rPr>
        <w:t>return friends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friends = login()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r>
        <w:drawing>
          <wp:inline distT="0" distB="0" distL="114300" distR="114300">
            <wp:extent cx="5267960" cy="93535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870075"/>
            <wp:effectExtent l="0" t="0" r="1905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2.获取朋友圈信息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核心代码: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#获取朋友圈数据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get_var(var, friends):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variable = []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friends: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 = i[var]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variable.append(value)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variable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分析朋友圈的性别比例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#朋友圈性别比例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itchat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 as mpl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jieba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PIL.Image as Image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analyseGender(friends):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male=female=other=0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sexes = get_var('Sex', friends)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sex in sexes: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sex == 1: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male += 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sex == 2: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female += 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other += 1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total = len(friends[1:])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malecol = round( float(male)/total * 100, 2)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femalecol = round( float(female)/total * 100, 2)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othercol = round( float(other)/total * 100, 2)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print('男性好友：{:.2f}%%'.format( malecol))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print('女性好友：{:.2f}%%'.format( femalecol))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print('不明性别好友：{:.2f}%%'.format( othercol))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#plot code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mpl.rcParams['font.sans-serif']=['SimHei']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mpl.rcParams['axes.unicode_minus'] = False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map =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'Male':(malecol, '#7199cf'),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'Female': (femalecol, '#4fc4aa'),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'other': (othercol, '#e1a7a2')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fig = plt.figure( figsize=(5,5))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 = fig.add_subplot(111)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ax.set_title( '朋友圈性别')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xticks = np.arange(3) + 0.15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bar_width = 0.5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names = map.keys()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values = [ x[0] for x in map.values()]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colors = [ x[1] for x in map.values()]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#柱状图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bars = ax.bar( xticks, values, width=bar_width, edgecolor='none')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ax.set_ylabel('比例')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ax.set_xlabel('性别')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ax.grid()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ax.set_xticks( xticks)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ax.set_xticklabels( names)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ax.set_xlim( [bar_width/2 - 0.5, 3 - bar_width/2])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ax.set_ylim( [0, 100])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bar, color in zip( bars, colors):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bar.set_color( color)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height = bar.get_height()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plt.text( bar.get_x(), bar.get_height()/4.+ height, '{:.2f}%'.format( float(height)))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plt.show()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#饼状图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fig1 = plt.figure( figsize=(5,5))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 = fig1.add_subplot(111)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ax.set_title('饼图')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labels = ['{}\n{}%'.format(name, value) for name, value in zip( names, values)]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ax.pie(values, labels=labels, colors=colors)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plt.show()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analyseGender(friends)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ind w:firstLine="420"/>
      </w:pPr>
      <w:r>
        <w:drawing>
          <wp:inline distT="0" distB="0" distL="114300" distR="114300">
            <wp:extent cx="5272405" cy="4777740"/>
            <wp:effectExtent l="0" t="0" r="635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7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4702175" cy="3459480"/>
            <wp:effectExtent l="0" t="0" r="698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分析朋友圈的朋友所在的省市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itchat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 as mpl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jieba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PIL.Image as Image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analyseProvince(friends):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provlist = get_var('Province', friends)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provdict = {}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p in provlist: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provdict[p] = provdict.get(p,0) + 1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provdict = sorted(provdict.items(), key= lambda x : x[1], reverse=True)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#画图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figpro = plt.figure(figsize=(10,5))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 = figpro.add_subplot(111)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axpro.set_title('省份')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xticks = np.linspace(0.5,20,10)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bar_width = 0.8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pros= []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values = []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 = 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d in provdict: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pros.append(d[0])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values.append(d[1])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 += 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count &gt;= 10: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colors = ['#FFEC88', '#FFE4C4','#FFC125','#FFB6C1','#CDCDB4','#CDC8B1','#CDB79E','#CDAD00','#CD96CD',\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'#CD853F']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bars = axpro.bar( xticks, values, width=bar_width, edgecolor='none')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axpro.set_ylabel('人数')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axpro.set_xlabel('省份')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axpro.grid()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axpro.set_xticks( xticks)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axpro.set_xticklabels(pros)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axpro.set_xlim(0,20)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axpro.set_ylim([0,100])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bar, color in zip( bars, colors):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bar.set_color(color)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height = bar.get_height()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plt.text( bar.get_x()+bar.get_width()/4., height, '{}'.format(height))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plt.show()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analyseProvince(friends)                 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395855"/>
            <wp:effectExtent l="0" t="0" r="1270" b="1206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分析朋友所在的省市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itchat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 as mpl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jieba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PIL.Image as Image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wordcloud import WordCloud, ImageColorGenerator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drawWordcloudPlot(counts):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coloring = np.array(Image.open("D:/alice_color.png"))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wc = WordCloud(background_color="white",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max_words=2000,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mask=coloring,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max_font_size=500,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random_state=42,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scale=2,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font_path="c:/Windows/Fonts/SimHei.ttf")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wc.generate_from_frequencies(counts)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image_colors = ImageColorGenerator(coloring)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plt.imshow(wc)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plt.axis("off")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plt.savefig('friendSign.jpg')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plt.show()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analyseSignature(friends):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signatures = get_var('Signature', friends)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siglist = []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sign in signatures: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sign = sign.strip().replace("span", "").replace("class", "").replace("emoji", "")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rep = re.compile("lf\d+\w*|[&lt;&gt;/=]")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sign = rep.sub("", sign)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siglist.append(sign)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 = "".join(siglist)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wlist = jieba.cut(text, cut_all=True)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counts = {}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word in wlist: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len(word) == 1: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counts[word] = counts.get(word, 0) + 1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wdict = {}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 = 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d in counts.items():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d[1] &gt; 0: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wdict[d[0]] = d[1]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drawWordcloudPlot(wdict)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analyseSignature(friends)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531110"/>
            <wp:effectExtent l="0" t="0" r="1905" b="139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整个爬取微信朋友圈的代码：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itchat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 as mpl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jieba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PIL.Image as 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wordcloud import WordCloud, ImageColorGenerator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#登录朋友圈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login():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itchat.login()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friends=itchat.get_friends(update=True)[0:]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friends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#获取朋友圈数据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get_var(var, friends):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variable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friends: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 = i[var]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variable.append(value)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variable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#朋友圈性别比例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analyseGender(friends):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male=female=other=0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sexes = get_var('Sex', friends)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sex in sexes: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sex ==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male +=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sex == 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female +=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other +=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total = len(friends[1:])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malecol = round( float(male)/total * 100, 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femalecol = round( float(female)/total * 100, 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othercol = round( float(other)/total * 100, 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print('男性好友：{:.2f}%%'.format( malecol))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print('女性好友：{:.2f}%%'.format( femalecol))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print('不明性别好友：{:.2f}%%'.format( othercol))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#plot 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mpl.rcParams['font.sans-serif']=['SimHei']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mpl.rcParams['axes.unicode_minus'] =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map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'Female':(malecol, '#7199cf'),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'Male': (femalecol, '#4fc4aa'),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'other': (othercol, '#e1a7a2')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fig = plt.figure( figsize=(5,5))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 = fig.add_subplot(111)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ax.set_title( '朋友圈性别')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xticks = np.arange(3) + 0.15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bar_width = 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names = map.keys()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values = [ x[0] for x in map.values()]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colors = [ x[1] for x in map.values()]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#柱状图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bars = ax.bar( xticks, values, width=bar_width, edgecolor='none')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ax.set_ylabel('比例')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ax.set_xlabel('性别')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ax.grid()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ax.set_xticks( xticks)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ax.set_xticklabels( names)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ax.set_xlim( [bar_width/2 - 0.5, 3 - bar_width/2])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ax.set_ylim( [0, 100])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bar, color in zip( bars, colors):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bar.set_color( color)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height = bar.get_height()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plt.text( bar.get_x(), bar.get_height()/4.+ height, '{:.2f}%'.format( float(height)))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plt.show()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#饼状图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fig1 = plt.figure( figsize=(5,5))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 = fig1.add_subplot(111)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ax.set_title('饼图')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labels = ['{}\n{}%'.format(name, value) for name, value in zip( names, values)]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ax.pie(values, labels=labels, colors=colors)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plt.show()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analyseProvince(friends):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provlist = get_var('Province', friends)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provdict =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p in provlist: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provdict[p] = provdict.get(p,0) + 1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provdict = sorted(provdict.items(), key= lambda x : x[1], reverse=True)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figpro = plt.figure(figsize=(10,5))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 = figpro.add_subplot(111)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axpro.set_title('省份')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xticks = np.linspace(0.5,20,10)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bar_width = 0.8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pros=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values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d in provdict: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pros.append(d[0])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values.append(d[1])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 +=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count &gt;= 10: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colors = ['#FFEC88', '#FFE4C4','#FFC125','#FFB6C1','#CDCDB4','#CDC8B1','#CDB79E','#CDAD00','#CD96CD',\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'#CD853F']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bars = axpro.bar( xticks, values, width=bar_width, edgecolor='none')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axpro.set_ylabel('人数')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axpro.set_xlabel('省份')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axpro.grid()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axpro.set_xticks( xticks)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axpro.set_xticklabels(pros)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axpro.set_xlim(0,20)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axpro.set_ylim([0,100])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bar, color in zip( bars, colors):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bar.set_color(color)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height = bar.get_height()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plt.text( bar.get_x()+bar.get_width()/4., height, '{}'.format(height))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plt.show()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drawWordcloudPlot(counts):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coloring = np.array(Image.open("E:/baidupic/alice_color.png"))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wc = WordCloud(background_color="white",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max_words=2000,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mask=coloring,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max_font_size=500,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random_state=42,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scale=2,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font_path="c:/Windows/Fonts/SimHei.ttf")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wc.generate_from_frequencies(counts)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image_colors = ImageColorGenerator(coloring)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plt.imshow(wc)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plt.axis("off")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plt.savefig('friendSign.jpg')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plt.show()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analyseSignature(friends):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signatures = get_var('Signature', friends)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siglist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sign in signatures: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sign = sign.strip().replace("span", "").replace("class", "").replace("emoji", "")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rep = re.compile("lf\d+\w*|[&lt;&gt;/=]")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sign = rep.sub("", sign)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siglist.append(sign)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 = "".join(siglist)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wlist = jieba.cut(text, cut_all=True)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counts =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word in wlist: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len(word) ==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continue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counts[word] = counts.get(word, 0) + 1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wdict =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d in counts.items():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d[1] &gt; 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wdict[d[0]] = d[1]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drawWordcloudPlot(wdict)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friends = login()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analyseGender(friends)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analyseProvince(friends)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analyseSignature(friends)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爬取朋友圈的目的并不主要在想要了解自己的朋友圈，而是这个学习的过程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爬取朋友圈是一个综合性比较强的内容，对于自己以前所学的内容都有使用到，所以最重要的是将整个代码读懂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通过这实验也了解到词云是什么，是干什么用的。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01851E"/>
    <w:multiLevelType w:val="singleLevel"/>
    <w:tmpl w:val="8A0185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5EDB1A1"/>
    <w:multiLevelType w:val="singleLevel"/>
    <w:tmpl w:val="15EDB1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66E8BD6"/>
    <w:multiLevelType w:val="singleLevel"/>
    <w:tmpl w:val="466E8B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E3696"/>
    <w:rsid w:val="23C94BC5"/>
    <w:rsid w:val="319E3696"/>
    <w:rsid w:val="3D3208F6"/>
    <w:rsid w:val="442A2B4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1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2018-06-15T11:45:00Z</dcterms:created>
  <dc:creator>[北城南笙″]</dc:creator>
  <cp:lastModifiedBy>[北城南笙″]</cp:lastModifiedBy>
  <dcterms:modified xsi:type="dcterms:W3CDTF">2018-06-17T15:18:41Z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