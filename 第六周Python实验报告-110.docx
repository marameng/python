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t>第</w:t>
      </w:r>
      <w:r>
        <w:rPr>
          <w:rFonts w:hint="eastAsia"/>
          <w:lang w:eastAsia="zh-CN"/>
        </w:rPr>
        <w:t>六</w:t>
      </w:r>
      <w:r>
        <w:t>周</w:t>
      </w:r>
      <w:r>
        <w:rPr>
          <w:rFonts w:hint="eastAsia"/>
        </w:rPr>
        <w:t>Python实验报告</w:t>
      </w:r>
    </w:p>
    <w:p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190500</wp:posOffset>
                </wp:positionV>
                <wp:extent cx="70866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15pt;height:0pt;width:55.8pt;z-index:251660288;mso-width-relative:page;mso-height-relative:page;" filled="f" stroked="t" coordsize="21600,21600" o:gfxdata="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WUWD71gAAAAkBAAAPAAAAAAAAAAEAIAAAACIAAABkcnMvZG93bnJl&#10;di54bWxQSwECFAAUAAAACACHTuJAF4/ImMYBAABiAwAADgAAAAAAAAABACAAAAAlAQAAZHJzL2Uy&#10;b0RvYy54bWxQSwUGAAAAAAYABgBZAQAAX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190500</wp:posOffset>
                </wp:positionV>
                <wp:extent cx="103632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6pt;margin-top:15pt;height:0pt;width:81.6pt;z-index:251659264;mso-width-relative:page;mso-height-relative:page;" filled="f" stroked="t" coordsize="21600,21600" o:gfxdata="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8UibNNUAAAAIAQAADwAAAAAAAAABACAAAAAiAAAAZHJzL2Rvd25yZXYu&#10;eG1sUEsBAhQAFAAAAAgAh07iQLoRwhvFAQAAYw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学号</w:t>
      </w:r>
      <w:r>
        <w:rPr>
          <w:rFonts w:hint="eastAsia"/>
        </w:rPr>
        <w:t xml:space="preserve">：117060400110                               </w:t>
      </w:r>
      <w:r>
        <w:rPr>
          <w:rFonts w:hint="eastAsia"/>
          <w:b/>
        </w:rPr>
        <w:t>姓名</w:t>
      </w:r>
      <w:r>
        <w:rPr>
          <w:rFonts w:hint="eastAsia"/>
        </w:rPr>
        <w:t xml:space="preserve">：蒙柳双  </w:t>
      </w:r>
    </w:p>
    <w:p/>
    <w:p>
      <w:pPr>
        <w:rPr>
          <w:rFonts w:hint="eastAsia"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182880</wp:posOffset>
                </wp:positionV>
                <wp:extent cx="9144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7.8pt;margin-top:14.4pt;height:0pt;width:72pt;z-index:251662336;mso-width-relative:page;mso-height-relative:page;" filled="f" stroked="t" coordsize="21600,21600" o:gfxdata="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S783NUAAAAJAQAADwAAAAAAAAABACAAAAAiAAAAZHJzL2Rvd25yZXYu&#10;eG1sUEsBAhQAFAAAAAgAh07iQLnKV6TFAQAAYgMAAA4AAAAAAAAAAQAgAAAAJAEAAGRycy9lMm9E&#10;b2MueG1sUEsFBgAAAAAGAAYAWQEAAF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175260</wp:posOffset>
                </wp:positionV>
                <wp:extent cx="127254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6pt;margin-top:13.8pt;height:0.6pt;width:100.2pt;z-index:251661312;mso-width-relative:page;mso-height-relative:page;" filled="f" stroked="t" coordsize="21600,21600" o:gfxdata="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tRFf1gAAAAgBAAAPAAAAAAAAAAEAIAAAACIA&#10;AABkcnMvZG93bnJldi54bWxQSwECFAAUAAAACACHTuJAJeBeL9IBAABwAwAADgAAAAAAAAABACAA&#10;AAAl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</w:rPr>
        <w:t>班级</w:t>
      </w:r>
      <w:r>
        <w:rPr>
          <w:rFonts w:hint="eastAsia"/>
        </w:rPr>
        <w:t xml:space="preserve">：17应用统计学1班                           </w:t>
      </w:r>
      <w:r>
        <w:rPr>
          <w:rFonts w:hint="eastAsia"/>
          <w:b/>
        </w:rPr>
        <w:t>指导老师</w:t>
      </w:r>
      <w:r>
        <w:rPr>
          <w:rFonts w:hint="eastAsia"/>
        </w:rPr>
        <w:t xml:space="preserve">：林卫中老师    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要会掌握函数的的定义和学会如何调用函数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对于形参与实参要理解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要学会写一个代码来测试自己所定义的函数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将实验中的一些题目模块化，便于理解题目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上课不玩手机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要认真编码并且思考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实在不会的就向老师求助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实验内容步骤：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程序练习5.1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程序练习3.5输出一个简单的田字格，用函数简化其代码，输出更大的田字格。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常规代码：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range(4):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range(5):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i % 5 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 in range(1):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print("+ - - - - + - - - - + - - - - + - - - - +")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 in range(1):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print("|         |         |         |         |")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print("+ - - - - + - - - - + - - - - + - - - - +")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定义一个函数：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s1 = "+ - - - - + - - - - + - - - - + - - - - +"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f2():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s2 = "|         |         |         |         |"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print(s2)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range(21):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% 5 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f2()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f1():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s1 = "+ - - - - 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print(4*s1 + "+")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f2():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s2 = "|         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print(4*s2 + "|")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range(21):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 % 5 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f1()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f2()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54575" cy="3406140"/>
            <wp:effectExtent l="0" t="0" r="6985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程序练习5.2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isOdd()函数，参数为一个整数， 如果整数位奇数，返回True,否则返回False。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isOdd(n):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% 2 == 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eval(input("请输入一个整数："))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-1: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print("program is over")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isOdd(n):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print("{}是奇数".format(n))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print("{}是偶数".format(n))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03550"/>
            <wp:effectExtent l="0" t="0" r="14605" b="1397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注意：最初的我，是不会怎么去编写一个代码去测试自己所定义的函数。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程序练习5.3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isNum()函数，参数作为一个字符串，如果这个字符串属于整数，浮点数或者复数的表示，则返回True，否则返回False。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isNum(n):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 = eval(n)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except: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 = input("请输入一个字符串：")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 == "over":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print("program is over!")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isNum(n):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print("{}是一个数".format(n))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print("{}不是一个数".format(n))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44725"/>
            <wp:effectExtent l="0" t="0" r="3810" b="1079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程序练习5.4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实现multi()函数，参数个数不限，返回所有参数的乘积。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multi(*b):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len(b) == 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=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b 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t*i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= multi(9,8)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65250"/>
            <wp:effectExtent l="0" t="0" r="1905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程序练习5.5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实现isPrime()函数，参数作为整数，要有异常处理。如果整数是质数，返回True,否则返回False。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核心代码：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isPrime(n):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range(2,n):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 % i ==0: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= eval(input("请输入一个数："))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isPrime(n):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print("{}是质数".format(n))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print("{}不是质数".format(n))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446655"/>
            <wp:effectExtent l="0" t="0" r="3810" b="698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实验总结：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通过此课程的编程，我应该学会了如何用代码去定义一个函数。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将函数定义后，再编写程序去测试自己所定义的函数是否正确，之后再将代码优化。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将一些题目进行模块化，便于写程序测试。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了解到了分支结构不只有if-elif-else结构，还可以用函数进行分支，然后尽可能的将代码完善。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当然了，自己在学习的过程中，最初还只是会定义一个函数，还不明白到底要怎样写代码去测试它，后来慢慢地，在老师的带领下，明白了如何去编写测试函数的代码，如何将测试代码模块化。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课后，自己又将上课写的题目再做一遍，的确，思路清晰了许多，知道一步接着一步。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4B8839"/>
    <w:multiLevelType w:val="singleLevel"/>
    <w:tmpl w:val="8A4B883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DAA1E5"/>
    <w:multiLevelType w:val="singleLevel"/>
    <w:tmpl w:val="92DAA1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5EDB1A1"/>
    <w:multiLevelType w:val="singleLevel"/>
    <w:tmpl w:val="15EDB1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361CF37"/>
    <w:multiLevelType w:val="singleLevel"/>
    <w:tmpl w:val="6361CF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DC1A05"/>
    <w:rsid w:val="49D41DB4"/>
    <w:rsid w:val="4ECF4133"/>
    <w:rsid w:val="61DC1A0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1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2018-04-13T06:47:00Z</dcterms:created>
  <dc:creator>asus1</dc:creator>
  <cp:lastModifiedBy>asus1</cp:lastModifiedBy>
  <dcterms:modified xsi:type="dcterms:W3CDTF">2018-04-14T02:55:21Z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